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5E5213" w:rsidRDefault="00CD446F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5430"/>
                    <wp:effectExtent l="0" t="0" r="0" b="1905"/>
                    <wp:wrapNone/>
                    <wp:docPr id="80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5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5213" w:rsidRDefault="00970718" w:rsidP="005D423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Rubrik"/>
                                    <w:id w:val="83737007"/>
                                    <w:placeholder>
                                      <w:docPart w:val="1C8FA9CB21C24D12A677BDB547A3620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6D4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Digital infrastruktur</w:t>
                                    </w:r>
                                  </w:sdtContent>
                                </w:sdt>
                              </w:p>
                              <w:p w:rsidR="005E5213" w:rsidRDefault="0097071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Underrubrik"/>
                                    <w:id w:val="83737009"/>
                                    <w:placeholder>
                                      <w:docPart w:val="3741AE69B66D45C7B5163366BD27608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6D44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SK8M8 – Skateboardapplikation</w:t>
                                    </w:r>
                                  </w:sdtContent>
                                </w:sdt>
                              </w:p>
                              <w:p w:rsidR="005E5213" w:rsidRDefault="005E521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E5213" w:rsidRDefault="00970718">
                                <w:sdt>
                                  <w:sdtPr>
                                    <w:alias w:val="Sammanfattning"/>
                                    <w:id w:val="83737011"/>
                                    <w:placeholder>
                                      <w:docPart w:val="925C5D9C49064D38A9DBF77D82B27CB2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6D44">
                                      <w:t xml:space="preserve">SK8M8 är en skateboardapplikation som mäter tidsintervallet i luften medan du gör en ollie.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margin-left:0;margin-top:0;width:357.2pt;height:420.9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" o:allowincell="f" filled="f" stroked="f">
                    <v:textbox>
                      <w:txbxContent>
                        <w:p w:rsidR="005E5213" w:rsidRDefault="00970718" w:rsidP="005D423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Rubrik"/>
                              <w:id w:val="83737007"/>
                              <w:placeholder>
                                <w:docPart w:val="1C8FA9CB21C24D12A677BDB547A3620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6D4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Digital infrastruktur</w:t>
                              </w:r>
                            </w:sdtContent>
                          </w:sdt>
                        </w:p>
                        <w:p w:rsidR="005E5213" w:rsidRDefault="0097071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Underrubrik"/>
                              <w:id w:val="83737009"/>
                              <w:placeholder>
                                <w:docPart w:val="3741AE69B66D45C7B5163366BD27608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6D44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SK8M8 – Skateboardapplikation</w:t>
                              </w:r>
                            </w:sdtContent>
                          </w:sdt>
                        </w:p>
                        <w:p w:rsidR="005E5213" w:rsidRDefault="005E521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5E5213" w:rsidRDefault="00970718">
                          <w:sdt>
                            <w:sdtPr>
                              <w:alias w:val="Sammanfattning"/>
                              <w:id w:val="83737011"/>
                              <w:placeholder>
                                <w:docPart w:val="925C5D9C49064D38A9DBF77D82B27CB2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56D44">
                                <w:t xml:space="preserve">SK8M8 är en skateboardapplikation som mäter tidsintervallet i luften medan du gör en ollie.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27305" r="23495" b="27305"/>
                    <wp:wrapNone/>
                    <wp:docPr id="69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71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5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78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5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1E5011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" o:allowincell="f">
                    <v:group id="Group 75" o:spid="_x0000_s1027" style="position:absolute;left:9203;top:45;width:2310;height:1611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TzsMA&#10;AADbAAAADwAAAGRycy9kb3ducmV2LnhtbESPQYvCMBSE74L/ITzBi2jqHtylGouIhb2sYt2Dx0fz&#10;bEubl9JErfvrjSDscZiZb5hV0ptG3KhzlWUF81kEgji3uuJCwe8pnX6BcB5ZY2OZFDzIQbIeDlYY&#10;a3vnI90yX4gAYRejgtL7NpbS5SUZdDPbEgfvYjuDPsiukLrDe4CbRn5E0UIarDgslNjStqS8zq5G&#10;QZQeMD3TtS12fyee+J/d/pjVSo1H/WYJwlPv/8Pv9rdW8Dm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TzsMAAADbAAAADwAAAAAAAAAAAAAAAACYAgAAZHJzL2Rv&#10;d25yZXYueG1sUEsFBgAAAAAEAAQA9QAAAIgDAAAAAA==&#10;" fillcolor="#aebad5 [3208]" strokecolor="#f2f2f2 [3041]" strokeweight="3pt">
                        <v:shadow color="#41547e [1608]" opacity=".5" offset="1p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rs2sMAAADbAAAADwAAAGRycy9kb3ducmV2LnhtbESPQYvCMBSE74L/ITzBm6YKrm41igqC&#10;p13UxWVvj+bZFpuX0kSN/nqzIHgcZuYbZrYIphJXalxpWcGgn4AgzqwuOVfwc9j0JiCcR9ZYWSYF&#10;d3KwmLdbM0y1vfGOrnufiwhhl6KCwvs6ldJlBRl0fVsTR+9kG4M+yiaXusFbhJtKDpPkQxosOS4U&#10;WNO6oOy8vxgFx+U3Sb7Y5Pg1Wq3t3yPsfj+DUt1OWE5BeAr+HX61t1rBeAj/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K7NrDAAAA2wAAAA8AAAAAAAAAAAAA&#10;AAAAoQIAAGRycy9kb3ducmV2LnhtbFBLBQYAAAAABAAEAPkAAACRAwAAAAA=&#10;" strokecolor="#f2f2f2 [3041]" strokeweight="3pt">
                        <v:shadow color="#41547e [1608]" opacity=".5" offset="1pt"/>
                      </v:shape>
                      <v:shape id="AutoShape 78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ZJQcQAAADbAAAADwAAAGRycy9kb3ducmV2LnhtbESPQWvCQBSE74L/YXlCb2bTlraaZiNW&#10;EDxZtEXx9si+JqHZtyG76tZf7wpCj8PMfMPks2BacaLeNZYVPCYpCOLS6oYrBd9fy/EEhPPIGlvL&#10;pOCPHMyK4SDHTNszb+i09ZWIEHYZKqi97zIpXVmTQZfYjjh6P7Y36KPsK6l7PEe4aeVTmr5Kgw3H&#10;hRo7WtRU/m6PRsFu/kmSjzbdrV8+FvZwCZv9NCj1MArzdxCegv8P39srreDtGW5f4g+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klBxAAAANsAAAAPAAAAAAAAAAAA&#10;AAAAAKECAABkcnMvZG93bnJldi54bWxQSwUGAAAAAAQABAD5AAAAkgMAAAAA&#10;" strokecolor="#f2f2f2 [3041]" strokeweight="3pt">
                        <v:shadow color="#41547e [1608]" opacity=".5" offset="1pt"/>
                      </v:shape>
                      <v:shape id="AutoShape 79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/RNcUAAADbAAAADwAAAGRycy9kb3ducmV2LnhtbESPT2vCQBTE74LfYXlCb2bT0j+aZiNW&#10;EDxZtEXx9si+JqHZtyG76tZP7wpCj8PM/IbJZ8G04kS9aywreExSEMSl1Q1XCr6/luMJCOeRNbaW&#10;ScEfOZgVw0GOmbZn3tBp6ysRIewyVFB732VSurImgy6xHXH0fmxv0EfZV1L3eI5w08qnNH2VBhuO&#10;CzV2tKip/N0ejYLd/JMkH226W798LOzhEjb7aVDqYRTm7yA8Bf8fvrdXWsHb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/RNcUAAADbAAAADwAAAAAAAAAA&#10;AAAAAAChAgAAZHJzL2Rvd25yZXYueG1sUEsFBgAAAAAEAAQA+QAAAJMDAAAAAA==&#10;" strokecolor="#f2f2f2 [3041]" strokeweight="3pt">
                        <v:shadow color="#41547e [1608]" opacity=".5" offset="1pt"/>
                      </v:shape>
                      <v:shape id="AutoShape 80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N0rsMAAADbAAAADwAAAGRycy9kb3ducmV2LnhtbESPQYvCMBSE74L/ITzBm6YKrm41igqC&#10;p13UxWVvj+bZFpuX0kSN/nqzIHgcZuYbZrYIphJXalxpWcGgn4AgzqwuOVfwc9j0JiCcR9ZYWSYF&#10;d3KwmLdbM0y1vfGOrnufiwhhl6KCwvs6ldJlBRl0fVsTR+9kG4M+yiaXusFbhJtKDpPkQxosOS4U&#10;WNO6oOy8vxgFx+U3Sb7Y5Pg1Wq3t3yPsfj+DUt1OWE5BeAr+HX61t1rBeAT/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jdK7DAAAA2wAAAA8AAAAAAAAAAAAA&#10;AAAAoQIAAGRycy9kb3ducmV2LnhtbFBLBQYAAAAABAAEAPkAAACRAwAAAAA=&#10;" strokecolor="#f2f2f2 [3041]" strokeweight="3pt">
                        <v:shadow color="#41547e [1608]" opacity=".5" offset="1pt"/>
                      </v:shape>
                    </v:group>
                    <v:oval id="Oval 81" o:spid="_x0000_s1033" style="position:absolute;left:8731;top:12549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ivsMA&#10;AADbAAAADwAAAGRycy9kb3ducmV2LnhtbESPwWrDMBBE74X8g9hAbo2cHpziRAmhobT4ZjeQHBdr&#10;a7u1VsaSZefvq0Khx2Fm3jD742w6EWhwrWUFm3UCgriyuuVaweXj9fEZhPPIGjvLpOBODo6HxcMe&#10;M20nLiiUvhYRwi5DBY33fSalqxoy6Na2J47epx0M+iiHWuoBpwg3nXxKklQabDkuNNjTS0PVdzka&#10;BfntWp6Lt5B+Ba7CuD3hZc5RqdVyPu1AeJr9f/iv/a4VbFP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fivsMAAADbAAAADwAAAAAAAAAAAAAAAACYAgAAZHJzL2Rv&#10;d25yZXYueG1sUEsFBgAAAAAEAAQA9QAAAIgDAAAAAA==&#10;" fillcolor="#aebad5 [3208]" strokecolor="#f2f2f2 [3041]" strokeweight="3pt">
                      <v:shadow color="#41547e [1608]" opacity=".5" offset="1pt"/>
                    </v:oval>
                    <v:group id="Group 82" o:spid="_x0000_s1034" style="position:absolute;left:8931;top:14606;width:864;height:864" coordorigin="10653,14697" coordsize="864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IaLsA&#10;AADbAAAADwAAAGRycy9kb3ducmV2LnhtbERPSwrCMBDdC94hjOBOUwU/VKOoqHRb9QBDM7bVZlKa&#10;WOvtzUJw+Xj/9bYzlWipcaVlBZNxBII4s7rkXMHtehotQTiPrLGyTAo+5GC76ffWGGv75pTai89F&#10;CGEXo4LC+zqW0mUFGXRjWxMH7m4bgz7AJpe6wXcIN5WcRtFcGiw5NBRY06Gg7Hl5GQXtzNl7lXb7&#10;5NA+zj45RtMyfSo1HHS7FQhPnf+Lf+5EK1iEseFL+AF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UQCGi7AAAA2wAAAA8AAAAAAAAAAAAAAAAAmAIAAGRycy9kb3ducmV2Lnht&#10;bFBLBQYAAAAABAAEAPUAAACAAwAAAAA=&#10;" fillcolor="#aebad5 [3208]" strokecolor="#f2f2f2 [3041]" strokeweight="3pt">
                        <v:shadow color="#41547e [1608]" opacity=".5" offset="1pt"/>
                      </v:oval>
                      <v:rect id="Rectangle 84" o:spid="_x0000_s1036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dfyMUA&#10;AADbAAAADwAAAGRycy9kb3ducmV2LnhtbESPQWvCQBSE74L/YXlCL2I27aHVNKuUYqCXtiTx4PGR&#10;fU2C2bchu5q0v74rCB6HmfmGSXeT6cSFBtdaVvAYxSCIK6tbrhUcymy1BuE8ssbOMin4JQe77XyW&#10;YqLtyDldCl+LAGGXoILG+z6R0lUNGXSR7YmD92MHgz7IoZZ6wDHATSef4vhZGmw5LDTY03tD1ak4&#10;GwVx9o3Zkc59vf8reek/9195cVLqYTG9vYLwNPl7+Nb+0ApeNnD9En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1/IxQAAANsAAAAPAAAAAAAAAAAAAAAAAJgCAABkcnMv&#10;ZG93bnJldi54bWxQSwUGAAAAAAQABAD1AAAAigMAAAAA&#10;" fillcolor="#aebad5 [3208]" strokecolor="#f2f2f2 [3041]" strokeweight="3pt">
                        <v:shadow color="#41547e [1608]" opacity=".5" offset="1pt"/>
                      </v:rect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9210" r="32385" b="33655"/>
                    <wp:wrapNone/>
                    <wp:docPr id="68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2A5F2A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F+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BVbEF+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3900" cy="815975"/>
                    <wp:effectExtent l="0" t="635" r="1270" b="2540"/>
                    <wp:wrapNone/>
                    <wp:docPr id="67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5213" w:rsidRPr="00C56D44" w:rsidRDefault="00970718">
                                <w:pPr>
                                  <w:spacing w:after="100"/>
                                  <w:rPr>
                                    <w:color w:val="3667C3" w:themeColor="accent2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3667C3" w:themeColor="accent2" w:themeShade="BF"/>
                                      <w:sz w:val="24"/>
                                      <w:szCs w:val="24"/>
                                    </w:rPr>
                                    <w:alias w:val="Författare"/>
                                    <w:id w:val="280430085"/>
                                    <w:placeholder>
                                      <w:docPart w:val="D9BA5059ABA541CDB5752FF29E093A1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C56D44" w:rsidRPr="00C56D44">
                                      <w:rPr>
                                        <w:color w:val="3667C3" w:themeColor="accent2" w:themeShade="BF"/>
                                        <w:sz w:val="24"/>
                                        <w:szCs w:val="24"/>
                                      </w:rPr>
                                      <w:t xml:space="preserve">Göran Kempe, Joakim Seger, Nikolas De La Espriella, Robert Kristoffersson </w:t>
                                    </w:r>
                                  </w:sdtContent>
                                </w:sdt>
                              </w:p>
                              <w:p w:rsidR="005E5213" w:rsidRPr="00C56D44" w:rsidRDefault="00970718">
                                <w:pPr>
                                  <w:spacing w:after="100"/>
                                  <w:rPr>
                                    <w:color w:val="3667C3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667C3" w:themeColor="accent2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placeholder>
                                      <w:docPart w:val="03D49CE4021842D0B47FFDE4671D449F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17T00:00:00Z">
                                      <w:dateFormat w:val="yyyy-MM-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56D44" w:rsidRPr="00C56D44">
                                      <w:rPr>
                                        <w:color w:val="3667C3" w:themeColor="accent2" w:themeShade="BF"/>
                                        <w:sz w:val="24"/>
                                        <w:szCs w:val="24"/>
                                      </w:rPr>
                                      <w:t>2016-10-17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margin-left:0;margin-top:0;width:35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OihQIAAA8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" o:allowincell="f" stroked="f">
                    <v:textbox>
                      <w:txbxContent>
                        <w:p w:rsidR="005E5213" w:rsidRPr="00C56D44" w:rsidRDefault="00970718">
                          <w:pPr>
                            <w:spacing w:after="100"/>
                            <w:rPr>
                              <w:color w:val="3667C3" w:themeColor="accent2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3667C3" w:themeColor="accent2" w:themeShade="BF"/>
                                <w:sz w:val="24"/>
                                <w:szCs w:val="24"/>
                              </w:rPr>
                              <w:alias w:val="Författare"/>
                              <w:id w:val="280430085"/>
                              <w:placeholder>
                                <w:docPart w:val="D9BA5059ABA541CDB5752FF29E093A18"/>
                              </w:placeholder>
                              <w:text/>
                            </w:sdtPr>
                            <w:sdtEndPr/>
                            <w:sdtContent>
                              <w:r w:rsidR="00C56D44" w:rsidRPr="00C56D44">
                                <w:rPr>
                                  <w:color w:val="3667C3" w:themeColor="accent2" w:themeShade="BF"/>
                                  <w:sz w:val="24"/>
                                  <w:szCs w:val="24"/>
                                </w:rPr>
                                <w:t xml:space="preserve">Göran Kempe, Joakim Seger, Nikolas De La Espriella, Robert Kristoffersson </w:t>
                              </w:r>
                            </w:sdtContent>
                          </w:sdt>
                        </w:p>
                        <w:p w:rsidR="005E5213" w:rsidRPr="00C56D44" w:rsidRDefault="00970718">
                          <w:pPr>
                            <w:spacing w:after="100"/>
                            <w:rPr>
                              <w:color w:val="3667C3" w:themeColor="accent2" w:themeShade="BF"/>
                            </w:rPr>
                          </w:pPr>
                          <w:sdt>
                            <w:sdtPr>
                              <w:rPr>
                                <w:color w:val="3667C3" w:themeColor="accent2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placeholder>
                                <w:docPart w:val="03D49CE4021842D0B47FFDE4671D449F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17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56D44" w:rsidRPr="00C56D44">
                                <w:rPr>
                                  <w:color w:val="3667C3" w:themeColor="accent2" w:themeShade="BF"/>
                                  <w:sz w:val="24"/>
                                  <w:szCs w:val="24"/>
                                </w:rPr>
                                <w:t>2016-10-17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06F09">
            <w:br w:type="page"/>
          </w:r>
        </w:p>
      </w:sdtContent>
    </w:sdt>
    <w:p w:rsidR="005E5213" w:rsidRDefault="00970718">
      <w:pPr>
        <w:pStyle w:val="Rubrik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CD446F">
            <w:rPr>
              <w:rFonts w:ascii="Century Schoolbook" w:hAnsi="Century Schoolbook"/>
              <w:noProof/>
              <w:color w:val="4F271C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9210" r="32385" b="33655"/>
                    <wp:wrapNone/>
                    <wp:docPr id="66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A52BEBA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mz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w8SbP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color w:val="244583" w:themeColor="accent2" w:themeShade="80"/>
            <w:spacing w:val="0"/>
          </w:rPr>
          <w:alias w:val="Rubrik"/>
          <w:tag w:val="Rubrik"/>
          <w:id w:val="221498486"/>
          <w:placeholder>
            <w:docPart w:val="4CED26FABF33438A8F8F43450DF155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56D44" w:rsidRPr="00C56D44">
            <w:rPr>
              <w:rFonts w:asciiTheme="minorHAnsi" w:hAnsiTheme="minorHAnsi"/>
              <w:color w:val="244583" w:themeColor="accent2" w:themeShade="80"/>
              <w:spacing w:val="0"/>
            </w:rPr>
            <w:t>Digital infrastruktur</w:t>
          </w:r>
        </w:sdtContent>
      </w:sdt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FC985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Co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5GPUkw5yZI5F0V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nbgCo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11g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dY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9A586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1XHA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jUl1XHAQAACoLAAAOAAAAAAAAAAAAAAAAAC4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WG8MA&#10;AADbAAAADwAAAGRycy9kb3ducmV2LnhtbESPQWsCMRSE70L/Q3gFb5pVUGQ1SqkoUqhUq+LxsXlu&#10;tt28LEmq239vCkKPw8x8w8wWra3FlXyoHCsY9DMQxIXTFZcKDp+r3gREiMgaa8ek4JcCLOZPnRnm&#10;2t14R9d9LEWCcMhRgYmxyaUMhSGLoe8a4uRdnLcYk/Sl1B5vCW5rOcyysbRYcVow2NCroeJ7/2MV&#10;6OWaP97OwW/1BUfv5rD6Op5qpbrP7csURKQ2/ocf7Y1WMB7A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WG8MAAADb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/js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dwO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Uv47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CBB09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y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H3QyeHAQAACoLAAAOAAAAAAAAAAAAAAAAAC4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1O8AA&#10;AADbAAAADwAAAGRycy9kb3ducmV2LnhtbERPy2oCMRTdF/oP4Rbc1YyCUqZGKRZFBMVXxeVlcp1M&#10;O7kZkqjj35tFweXhvEeT1tbiSj5UjhX0uhkI4sLpiksFh/3s/QNEiMgaa8ek4E4BJuPXlxHm2t14&#10;S9ddLEUK4ZCjAhNjk0sZCkMWQ9c1xIk7O28xJuhLqT3eUritZT/LhtJixanBYENTQ8Xf7mIV6O85&#10;b5an4Nf6jIOVOcx+f461Up239usTRKQ2PsX/7oVWMEhj05f0A+T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y1O8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nQs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50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2DE39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rYFgQAACoLAAAOAAAAZHJzL2Uyb0RvYy54bWzUVttu4zYQfS/QfyD4rliyLpaEKAvflBZI&#10;u4umRZ9pibqglKiSdOS06L93SFq242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Z&#10;M1rY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apcQA&#10;AADbAAAADwAAAGRycy9kb3ducmV2LnhtbESPQWsCMRSE74L/ITzBm2YtbCmrUYpFkUKlVVt6fGye&#10;m9XNy5JE3f57Uyj0OMzMN8xs0dlGXMmH2rGCyTgDQVw6XXOl4LBfjZ5AhIissXFMCn4owGLe782w&#10;0O7GH3TdxUokCIcCFZgY20LKUBqyGMauJU7e0XmLMUlfSe3xluC2kQ9Z9igt1pwWDLa0NFSedxer&#10;QL+s+f31O/itPmL+Zg6r0+dXo9Rw0D1PQUTq4n/4r73RCvIcfr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9Gq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zMM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3Mw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7E90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on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ceRgPpIUfmWhQZ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5onon&#10;EwQAACo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C0c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uEA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gtH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QqM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00Kj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92199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lcGQQAACo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8Ezlc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GfcQA&#10;AADbAAAADwAAAGRycy9kb3ducmV2LnhtbESPUUvDMBSF3wX/Q7iCby5VnG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hn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AF070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lE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0R+UQ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YSD8QA&#10;AADbAAAADwAAAGRycy9kb3ducmV2LnhtbESP3WoCMRSE7wu+QzhC72rWY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2Eg/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EBED0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bNGUE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xl8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cw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BsZ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0B3E3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sTGQ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cxNsTGQQAACoLAAAOAAAAAAAAAAAAAAAAAC4CAABkcnMvZTJvRG9jLnhtbFBLAQItABQABgAI&#10;AAAAIQCQ/EnS3AAAAAkBAAAPAAAAAAAAAAAAAAAAAHMGAABkcnMvZG93bnJldi54bWxQSwUGAAAA&#10;AAQABADzAAAAfA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v4M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y/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9CE24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1BIeeHAQAACoLAAAOAAAAAAAAAAAAAAAAAC4CAABkcnMvZTJvRG9jLnhtbFBLAQItABQA&#10;BgAIAAAAIQCQ/EnS3AAAAAkBAAAPAAAAAAAAAAAAAAAAAHYGAABkcnMvZG93bnJldi54bWxQSwUG&#10;AAAAAAQABADzAAAAfwcAAAAA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E6cQA&#10;AADbAAAADwAAAGRycy9kb3ducmV2LnhtbESPUUvDMBSF3wX/Q7iCby5VmUpdVoZSEcGhc4qPl+au&#10;qUtuShLb+u8XQfDxcM75DmdRTc6KgULsPCs4nxUgiBuvO24VbN/qsxsQMSFrtJ5JwQ9FqJbHRwss&#10;tR/5lYZNakWGcCxRgUmpL6WMjSGHceZ74uztfHCYsgyt1AHHDHdWXhTFlXTYcV4w2NOdoWa/+XYK&#10;9P0Dvzx9xrDWO5w/m2399f5hlTo9mVa3IBJN6T/8137UCi6v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8xO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A150F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b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72PUkw5yZI5F/l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6QohbHAQAACo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ansQA&#10;AADbAAAADwAAAGRycy9kb3ducmV2LnhtbESPUUvDMBSF3wX/Q7iCby5Vp0hdVoZSEcGhc4qPl+au&#10;qUtuShLb+u8XQfDxcM75DmdRTc6KgULsPCs4nxUgiBuvO24VbN/qsxsQMSFrtJ5JwQ9FqJbHRwss&#10;tR/5lYZNakWGcCxRgUmpL6WMjSGHceZ74uztfHCYsgyt1AHHDHdWXhTFtXTYcV4w2NOdoWa/+XYK&#10;9P0Dvzx9xrDWO7x6Ntv66/3DKnV6Mq1uQSSa0n/4r/2oFVzO4f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Wp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778B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OF7i8wbBAAAKgsAAA4AAAAAAAAAAAAAAAAALgIAAGRycy9lMm9Eb2MueG1sUEsBAi0AFAAG&#10;AAgAAAAhAJD8SdLcAAAACQEAAA8AAAAAAAAAAAAAAAAAdQYAAGRycy9kb3ducmV2LnhtbFBLBQYA&#10;AAAABAAEAPMAAAB+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5BsQA&#10;AADbAAAADwAAAGRycy9kb3ducmV2LnhtbESPQWsCMRSE7wX/Q3iCN82qWGRrFGlRitCi1haPj81z&#10;s7p5WZJUt/++KQg9DjPzDTNbtLYWV/KhcqxgOMhAEBdOV1wqOHys+lMQISJrrB2Tgh8KsJh3HmaY&#10;a3fjHV33sRQJwiFHBSbGJpcyFIYshoFriJN3ct5iTNKXUnu8Jbit5SjLHqXFitOCwYaeDRWX/bdV&#10;oF/WvN0cg3/XJ5y8mcPq/PlVK9XrtssnEJHa+B++t1+1gvEQ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Z+Q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CC0C3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gcKwwbBAAAKgsAAA4AAAAAAAAAAAAAAAAALgIAAGRycy9lMm9Eb2MueG1sUEsBAi0AFAAG&#10;AAgAAAAhAJD8SdLcAAAACQEAAA8AAAAAAAAAAAAAAAAAdQYAAGRycy9kb3ducmV2LnhtbFBLBQYA&#10;AAAABAAEAPMAAAB+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GRsEA&#10;AADbAAAADwAAAGRycy9kb3ducmV2LnhtbERPW2vCMBR+F/Yfwhn4pqmCQzpTGQ5FBhvzMvHx0Jw2&#10;3ZqTkmTa/fvlQfDx47svlr1txYV8aBwrmIwzEMSl0w3XCo6H9WgOIkRkja1jUvBHAZbFw2CBuXZX&#10;3tFlH2uRQjjkqMDE2OVShtKQxTB2HXHiKuctxgR9LbXHawq3rZxm2ZO02HBqMNjRylD5s/+1CvTr&#10;hj/fzsF/6Apn7+a4/v46tUoNH/uXZxCR+ngX39xbrWCaxqYv6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6xkb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6F37F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2&#10;8n1K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p2MQA&#10;AADbAAAADwAAAGRycy9kb3ducmV2LnhtbESP3WoCMRSE7wu+QzhC72pWQZGtUcSiiGCpPy29PGyO&#10;m7WbkyVJdX37piB4OczMN8xk1tpaXMiHyrGCfi8DQVw4XXGp4HhYvoxBhIissXZMCm4UYDbtPE0w&#10;1+7KO7rsYykShEOOCkyMTS5lKAxZDD3XECfv5LzFmKQvpfZ4TXBby0GWjaTFitOCwYYWhoqf/a9V&#10;oN9W/LH5Dv5dn3C4Ncfl+fOrVuq5285fQURq4yN8b6+1gsEQ/r+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7ad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5289E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21FA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eRgPpIUfmWuQb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FmNd&#10;tR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LxrMQA&#10;AADbAAAADwAAAGRycy9kb3ducmV2LnhtbESPQWsCMRSE74L/ITyhN826oJTVKMVikUKlVVt6fGye&#10;m9XNy5Kkuv57Uyj0OMzMN8x82dlGXMiH2rGC8SgDQVw6XXOl4LBfDx9BhIissXFMCm4UYLno9+ZY&#10;aHflD7rsYiUShEOBCkyMbSFlKA1ZDCPXEifv6LzFmKSvpPZ4TXDbyDzLptJizWnBYEsrQ+V592MV&#10;6OcXfn/9Dn6rjzh5M4f16fOrUeph0D3NQETq4n/4r73RCvI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8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80577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0GA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AOapDQ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qpYMIA&#10;AADbAAAADwAAAGRycy9kb3ducmV2LnhtbERPTWsCMRC9F/ofwhR606xCxa5GkRalCBW1Kh6HzbjZ&#10;djNZklS3/94IQm/zeJ8znra2FmfyoXKsoNfNQBAXTldcKth9zTtDECEia6wdk4I/CjCdPD6MMdfu&#10;whs6b2MpUgiHHBWYGJtcylAYshi6riFO3Ml5izFBX0rt8ZLCbS37WTaQFitODQYbejNU/Gx/rQL9&#10;vuD18hj8Sp/w5dPs5t/7Q63U81M7G4GI1MZ/8d39odP8V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qlg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BA015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G3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ID1xtx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9EsEA&#10;AADbAAAADwAAAGRycy9kb3ducmV2LnhtbERP22oCMRB9L/gPYQTfalZBKatRRLGUQqX1ho/DZtys&#10;biZLkur2702h0Lc5nOtM562txY18qBwrGPQzEMSF0xWXCva79fMLiBCRNdaOScEPBZjPOk9TzLW7&#10;8xfdtrEUKYRDjgpMjE0uZSgMWQx91xAn7uy8xZigL6X2eE/htpbDLBtLixWnBoMNLQ0V1+23VaBX&#10;r/z5fgp+o884+jD79eVwrJXqddvFBESkNv6L/9xvOs0fw+8v6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FPRL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8A2CF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Gy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hkbIYBAAAKg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eisIA&#10;AADbAAAADwAAAGRycy9kb3ducmV2LnhtbERPTWsCMRC9F/ofwhR606wWpaxGkRalCBW1Kh6HzbjZ&#10;djNZklS3/94IQm/zeJ8znra2FmfyoXKsoNfNQBAXTldcKth9zTuvIEJE1lg7JgV/FGA6eXwYY67d&#10;hTd03sZSpBAOOSowMTa5lKEwZDF0XUOcuJPzFmOCvpTa4yWF21r2s2woLVacGgw29Gao+Nn+WgX6&#10;fcHr5TH4lT7h4NPs5t/7Q63U81M7G4GI1MZ/8d39odP8F7j9kg6Q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p6K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EB044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qIHwQAACc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fYBqIHwQAACc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A/c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3r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AD9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F9F01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Eo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yW8Sg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IvsMA&#10;AADaAAAADwAAAGRycy9kb3ducmV2LnhtbESPQWsCMRSE74X+h/AKvWlWoVpWo0iLUoSKWhWPj81z&#10;s+3mZUlS3f57Iwg9DjPzDTOetrYWZ/Khcqyg181AEBdOV1wq2H3NO68gQkTWWDsmBX8UYDp5fBhj&#10;rt2FN3TexlIkCIccFZgYm1zKUBiyGLquIU7eyXmLMUlfSu3xkuC2lv0sG0iLFacFgw29GSp+tr9W&#10;gX5f8Hp5DH6lT/jyaXbz7/2hVur5qZ2NQERq43/43v7QCoZ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MIvs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CD446F">
        <w:rPr>
          <w:noProof/>
          <w:szCs w:val="52"/>
          <w:lang w:eastAsia="sv-S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2540" t="635" r="1270" b="317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7A4AD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GwGQ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PuZGw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WycMA&#10;AADaAAAADwAAAGRycy9kb3ducmV2LnhtbESPQWsCMRSE74X+h/AKvWlWqV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GWy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Underrubrik"/>
        <w:tag w:val="Underrubrik"/>
        <w:id w:val="221498499"/>
        <w:placeholder>
          <w:docPart w:val="331BD6E616DD411EB2E258AB579EB66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E5213" w:rsidRDefault="00C56D44">
          <w:pPr>
            <w:pStyle w:val="Underrubrik"/>
          </w:pPr>
          <w:r>
            <w:t>SK8M8 – Skateboardapplikation</w:t>
          </w:r>
        </w:p>
      </w:sdtContent>
    </w:sdt>
    <w:p w:rsidR="005E5213" w:rsidRDefault="006F133B" w:rsidP="006F133B">
      <w:pPr>
        <w:pStyle w:val="Rubrik2"/>
      </w:pPr>
      <w:r>
        <w:t>Sammanfattning</w:t>
      </w:r>
    </w:p>
    <w:p w:rsidR="006F133B" w:rsidRDefault="006F133B" w:rsidP="006F133B">
      <w:r>
        <w:t xml:space="preserve">SK8M8 är en </w:t>
      </w:r>
      <w:r w:rsidR="00943CA2">
        <w:t xml:space="preserve">applikation som använder Photon. Photon har en accelerometer som vi använder </w:t>
      </w:r>
      <w:r>
        <w:t xml:space="preserve">för att mäta tidsintervallet </w:t>
      </w:r>
      <w:r w:rsidR="00943CA2">
        <w:t>som den är i luften.</w:t>
      </w:r>
      <w:r>
        <w:t xml:space="preserve"> </w:t>
      </w:r>
      <w:r w:rsidR="00943CA2">
        <w:t xml:space="preserve">Genom att sätta en Photon på en skateboard går det att mäta hur länge man kan vara i luften när man gör en ollie (skateboardtrick). Resultatet sparas i en databas som en historik för att kunna jämföras med tidigare resultat. </w:t>
      </w:r>
    </w:p>
    <w:p w:rsidR="00416C69" w:rsidRDefault="00416C69" w:rsidP="00416C69">
      <w:pPr>
        <w:pStyle w:val="Rubrik2"/>
      </w:pPr>
      <w:r>
        <w:t>Introduktion</w:t>
      </w:r>
    </w:p>
    <w:p w:rsidR="00416C69" w:rsidRDefault="00416C69" w:rsidP="00416C69">
      <w:pPr>
        <w:pStyle w:val="Underrubrik"/>
      </w:pPr>
      <w:r>
        <w:t>Bakgrund till arbetet</w:t>
      </w:r>
    </w:p>
    <w:p w:rsidR="00416C69" w:rsidRDefault="00416C69" w:rsidP="00416C69">
      <w:pPr>
        <w:pStyle w:val="Underrubrik"/>
      </w:pPr>
      <w:r>
        <w:t>Motivering till val av projekt</w:t>
      </w:r>
    </w:p>
    <w:p w:rsidR="00416C69" w:rsidRDefault="00416C69" w:rsidP="00416C69">
      <w:pPr>
        <w:pStyle w:val="Underrubrik"/>
      </w:pPr>
      <w:r>
        <w:t>Valda problemställningar?</w:t>
      </w:r>
    </w:p>
    <w:p w:rsidR="00416C69" w:rsidRDefault="00416C69" w:rsidP="00416C69">
      <w:pPr>
        <w:pStyle w:val="Rubrik2"/>
      </w:pPr>
      <w:r>
        <w:t>Studie av befintliga infrastrukturer</w:t>
      </w:r>
    </w:p>
    <w:p w:rsidR="00416C69" w:rsidRDefault="00416C69" w:rsidP="00416C69">
      <w:pPr>
        <w:pStyle w:val="Underrubrik"/>
      </w:pPr>
      <w:r>
        <w:t>Vilka befintliga infrastrukturer har ni studerat?</w:t>
      </w:r>
    </w:p>
    <w:p w:rsidR="00416C69" w:rsidRDefault="00416C69" w:rsidP="00416C69">
      <w:pPr>
        <w:pStyle w:val="Underrubrik"/>
      </w:pPr>
      <w:r>
        <w:t>Hur har ni studerat dessa infrastrukturer?</w:t>
      </w:r>
    </w:p>
    <w:p w:rsidR="00416C69" w:rsidRDefault="00416C69" w:rsidP="00416C69">
      <w:pPr>
        <w:pStyle w:val="Underrubrik"/>
      </w:pPr>
      <w:r>
        <w:t>Vilka tekniker bygger dessa infrastrukturer på?</w:t>
      </w:r>
    </w:p>
    <w:p w:rsidR="00416C69" w:rsidRDefault="00416C69" w:rsidP="00416C69">
      <w:pPr>
        <w:pStyle w:val="Underrubrik"/>
      </w:pPr>
      <w:r>
        <w:t>Vilka arkitekturprinciper bygger dessa infrastrukturer på?</w:t>
      </w:r>
    </w:p>
    <w:p w:rsidR="00416C69" w:rsidRDefault="00416C69" w:rsidP="00416C69">
      <w:pPr>
        <w:pStyle w:val="Underrubrik"/>
      </w:pPr>
      <w:r>
        <w:t>Vilka normer har ni identifierat i dessa infrastrukturer?</w:t>
      </w:r>
    </w:p>
    <w:p w:rsidR="00416C69" w:rsidRDefault="00416C69" w:rsidP="00416C69">
      <w:pPr>
        <w:pStyle w:val="Underrubrik"/>
      </w:pPr>
      <w:r>
        <w:t>Hur har arkitekturen för de digitala infrastrukturerna delats upp?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Finns tydliga gränssnitt?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Kan delar ersättas?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Kan delar återanvändas till andra arkitekturer/syften?</w:t>
      </w:r>
    </w:p>
    <w:p w:rsidR="00416C69" w:rsidRDefault="00416C69" w:rsidP="00416C69">
      <w:pPr>
        <w:pStyle w:val="Underrubrik"/>
      </w:pPr>
      <w:r>
        <w:t>Vilka användningsområden finns för de digitala infrastrukturerna?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Fördelar och nackdelar för ingående tekniker?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Fördelar och nackdelar för arkitekturerna?</w:t>
      </w:r>
    </w:p>
    <w:p w:rsidR="00416C69" w:rsidRDefault="00416C69" w:rsidP="00416C69">
      <w:pPr>
        <w:pStyle w:val="Underrubrik"/>
      </w:pPr>
      <w:r>
        <w:t>Design och (re)konstruktion av egen infrastruktur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Vilka kriterier var viktiga och varför?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Vilka tekniker har ni valt och varför?</w:t>
      </w:r>
    </w:p>
    <w:p w:rsidR="00416C69" w:rsidRDefault="00416C69" w:rsidP="00416C69">
      <w:pPr>
        <w:pStyle w:val="Underrubrik"/>
        <w:numPr>
          <w:ilvl w:val="0"/>
          <w:numId w:val="3"/>
        </w:numPr>
      </w:pPr>
      <w:r>
        <w:t>Hur ser er design ut?</w:t>
      </w:r>
    </w:p>
    <w:p w:rsidR="00CD446F" w:rsidRDefault="00416C69" w:rsidP="00CD446F">
      <w:pPr>
        <w:pStyle w:val="Underrubrik"/>
        <w:numPr>
          <w:ilvl w:val="0"/>
          <w:numId w:val="3"/>
        </w:numPr>
      </w:pPr>
      <w:r>
        <w:lastRenderedPageBreak/>
        <w:t xml:space="preserve">Hur </w:t>
      </w:r>
      <w:r w:rsidR="00CD446F">
        <w:t>har designen utvecklats/förändrats?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Hur har ni metodmässigt arbetat i era undersökningar?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Hur påverkade valda metoder, kriterier och tekniker er design?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Vad har fungerat dåligt?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Vad har fungerat bra?</w:t>
      </w:r>
    </w:p>
    <w:p w:rsidR="00CD446F" w:rsidRDefault="00CD446F" w:rsidP="00CD446F">
      <w:pPr>
        <w:pStyle w:val="Underrubrik"/>
      </w:pPr>
      <w:r>
        <w:t>Diskussion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Reflektion kring valda frågeställningar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Jämförelse mellan er design och andra studerande digitala infrastrukturer</w:t>
      </w:r>
    </w:p>
    <w:p w:rsidR="00CD446F" w:rsidRDefault="00CD446F" w:rsidP="00CD446F">
      <w:pPr>
        <w:pStyle w:val="Underrubrik"/>
        <w:numPr>
          <w:ilvl w:val="0"/>
          <w:numId w:val="3"/>
        </w:numPr>
      </w:pPr>
      <w:r>
        <w:t>Hur påverkas teknik och estetik av varandra i ert projekt?</w:t>
      </w:r>
    </w:p>
    <w:p w:rsidR="00CD446F" w:rsidRDefault="00CD446F" w:rsidP="00CD446F">
      <w:pPr>
        <w:pStyle w:val="Underrubrik"/>
      </w:pPr>
      <w:r>
        <w:t>Slutsatser</w:t>
      </w:r>
    </w:p>
    <w:p w:rsidR="00CD446F" w:rsidRDefault="00CD446F" w:rsidP="00CD446F">
      <w:pPr>
        <w:pStyle w:val="Underrubrik"/>
      </w:pPr>
      <w:r>
        <w:t>Reflektion (individuellt)</w:t>
      </w:r>
    </w:p>
    <w:p w:rsidR="00CD446F" w:rsidRPr="00416C69" w:rsidRDefault="00CD446F" w:rsidP="00CD446F">
      <w:pPr>
        <w:pStyle w:val="Underrubrik"/>
      </w:pPr>
      <w:r>
        <w:t>Referenser</w:t>
      </w:r>
      <w:bookmarkStart w:id="0" w:name="_GoBack"/>
      <w:bookmarkEnd w:id="0"/>
    </w:p>
    <w:sectPr w:rsidR="00CD446F" w:rsidRPr="00416C69" w:rsidSect="005E52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718" w:rsidRDefault="00970718">
      <w:pPr>
        <w:spacing w:after="0" w:line="240" w:lineRule="auto"/>
      </w:pPr>
      <w:r>
        <w:separator/>
      </w:r>
    </w:p>
  </w:endnote>
  <w:endnote w:type="continuationSeparator" w:id="0">
    <w:p w:rsidR="00970718" w:rsidRDefault="0097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5E5213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E06F09">
    <w:pPr>
      <w:pStyle w:val="Sidfot"/>
    </w:pPr>
    <w:r>
      <w:ptab w:relativeTo="margin" w:alignment="right" w:leader="none"/>
    </w:r>
    <w:r w:rsidR="00970718">
      <w:fldChar w:fldCharType="begin"/>
    </w:r>
    <w:r w:rsidR="00970718">
      <w:instrText xml:space="preserve"> PAGE </w:instrText>
    </w:r>
    <w:r w:rsidR="00970718">
      <w:fldChar w:fldCharType="separate"/>
    </w:r>
    <w:r w:rsidR="00CD446F">
      <w:rPr>
        <w:noProof/>
      </w:rPr>
      <w:t>2</w:t>
    </w:r>
    <w:r w:rsidR="00970718">
      <w:rPr>
        <w:noProof/>
      </w:rPr>
      <w:fldChar w:fldCharType="end"/>
    </w:r>
    <w:r>
      <w:t xml:space="preserve"> </w:t>
    </w:r>
    <w:r w:rsidR="00CD446F">
      <w:rPr>
        <w:noProof/>
        <w:lang w:eastAsia="sv-SE"/>
      </w:rPr>
      <mc:AlternateContent>
        <mc:Choice Requires="wps">
          <w:drawing>
            <wp:inline distT="0" distB="0" distL="0" distR="0">
              <wp:extent cx="91440" cy="91440"/>
              <wp:effectExtent l="27940" t="23495" r="23495" b="2794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C1758AA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5E521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718" w:rsidRDefault="00970718">
      <w:pPr>
        <w:spacing w:after="0" w:line="240" w:lineRule="auto"/>
      </w:pPr>
      <w:r>
        <w:separator/>
      </w:r>
    </w:p>
  </w:footnote>
  <w:footnote w:type="continuationSeparator" w:id="0">
    <w:p w:rsidR="00970718" w:rsidRDefault="0097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5E521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E06F09">
    <w:pPr>
      <w:pStyle w:val="Sidhuvud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6-10-17T00:00:00Z">
          <w:dateFormat w:val="yyyy-MM-dd"/>
          <w:lid w:val="sv-SE"/>
          <w:storeMappedDataAs w:val="dateTime"/>
          <w:calendar w:val="gregorian"/>
        </w:date>
      </w:sdtPr>
      <w:sdtEndPr/>
      <w:sdtContent>
        <w:r w:rsidR="00C56D44">
          <w:t>2016-10-17</w:t>
        </w:r>
      </w:sdtContent>
    </w:sdt>
    <w:r w:rsidR="00CD446F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170"/>
              <wp:effectExtent l="6350" t="8255" r="12700" b="1270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ACDA5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1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213" w:rsidRDefault="005E521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Punktlist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reradlist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7A724228"/>
    <w:multiLevelType w:val="hybridMultilevel"/>
    <w:tmpl w:val="2C340FBC"/>
    <w:lvl w:ilvl="0" w:tplc="5406DE5C">
      <w:start w:val="2016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attachedTemplate r:id="rId1"/>
  <w:defaultTabStop w:val="1304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44"/>
    <w:rsid w:val="00416C69"/>
    <w:rsid w:val="005D4234"/>
    <w:rsid w:val="005E5213"/>
    <w:rsid w:val="006F133B"/>
    <w:rsid w:val="00943CA2"/>
    <w:rsid w:val="00970718"/>
    <w:rsid w:val="00C56D44"/>
    <w:rsid w:val="00CD446F"/>
    <w:rsid w:val="00E0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F399BF8-8AA7-4F05-858C-5A9FB11E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5E5213"/>
    <w:rPr>
      <w:rFonts w:eastAsiaTheme="minorEastAsia"/>
      <w:color w:val="414751" w:themeColor="text2" w:themeShade="BF"/>
      <w:sz w:val="20"/>
      <w:szCs w:val="20"/>
      <w:lang w:val="sv-SE"/>
    </w:rPr>
  </w:style>
  <w:style w:type="paragraph" w:styleId="Rubrik1">
    <w:name w:val="heading 1"/>
    <w:basedOn w:val="Normal"/>
    <w:next w:val="Normal"/>
    <w:link w:val="Rubrik1Char"/>
    <w:uiPriority w:val="9"/>
    <w:unhideWhenUsed/>
    <w:qFormat/>
    <w:rsid w:val="005E5213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E5213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E5213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E5213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E5213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E5213"/>
    <w:pPr>
      <w:spacing w:after="0"/>
      <w:outlineLvl w:val="5"/>
    </w:pPr>
    <w:rPr>
      <w:b/>
      <w:bCs/>
      <w:color w:val="E65B01" w:themeColor="accent1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E5213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E5213"/>
    <w:pPr>
      <w:spacing w:after="0"/>
      <w:outlineLvl w:val="7"/>
    </w:pPr>
    <w:rPr>
      <w:b/>
      <w:bCs/>
      <w:color w:val="3667C3" w:themeColor="accent2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E5213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E5213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E5213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Rubrik">
    <w:name w:val="Title"/>
    <w:basedOn w:val="Normal"/>
    <w:link w:val="RubrikChar"/>
    <w:uiPriority w:val="10"/>
    <w:qFormat/>
    <w:rsid w:val="005E5213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5E5213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rsid w:val="005E5213"/>
    <w:rPr>
      <w:i/>
      <w:iCs/>
      <w:color w:val="575F6D" w:themeColor="text2"/>
      <w:spacing w:val="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E5213"/>
    <w:rPr>
      <w:i/>
      <w:iCs/>
      <w:color w:val="575F6D" w:themeColor="text2"/>
      <w:spacing w:val="5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E5213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E5213"/>
    <w:rPr>
      <w:rFonts w:eastAsiaTheme="minorEastAsia" w:hAnsi="Tahoma"/>
      <w:color w:val="414751" w:themeColor="text2" w:themeShade="BF"/>
      <w:sz w:val="16"/>
      <w:szCs w:val="16"/>
      <w:lang w:val="sv-SE"/>
    </w:rPr>
  </w:style>
  <w:style w:type="character" w:styleId="Bokenstitel">
    <w:name w:val="Book Title"/>
    <w:basedOn w:val="Standardstycketeckensnitt"/>
    <w:uiPriority w:val="33"/>
    <w:qFormat/>
    <w:rsid w:val="005E5213"/>
    <w:rPr>
      <w:rFonts w:eastAsiaTheme="minorEastAsia" w:cstheme="minorBidi"/>
      <w:bCs w:val="0"/>
      <w:iCs w:val="0"/>
      <w:smallCaps/>
      <w:color w:val="000000"/>
      <w:spacing w:val="10"/>
      <w:szCs w:val="20"/>
      <w:lang w:val="sv-SE"/>
    </w:rPr>
  </w:style>
  <w:style w:type="numbering" w:customStyle="1" w:styleId="Punktlista1">
    <w:name w:val="Punktlista1"/>
    <w:uiPriority w:val="99"/>
    <w:rsid w:val="005E5213"/>
    <w:pPr>
      <w:numPr>
        <w:numId w:val="1"/>
      </w:numPr>
    </w:pPr>
  </w:style>
  <w:style w:type="paragraph" w:styleId="Beskrivning">
    <w:name w:val="caption"/>
    <w:basedOn w:val="Normal"/>
    <w:next w:val="Normal"/>
    <w:uiPriority w:val="99"/>
    <w:unhideWhenUsed/>
    <w:rsid w:val="005E5213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Betoning">
    <w:name w:val="Emphasis"/>
    <w:uiPriority w:val="20"/>
    <w:qFormat/>
    <w:rsid w:val="005E5213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sv-SE"/>
    </w:rPr>
  </w:style>
  <w:style w:type="paragraph" w:styleId="Sidfot">
    <w:name w:val="footer"/>
    <w:basedOn w:val="Normal"/>
    <w:link w:val="SidfotChar"/>
    <w:uiPriority w:val="99"/>
    <w:unhideWhenUsed/>
    <w:rsid w:val="005E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5213"/>
    <w:rPr>
      <w:color w:val="414751" w:themeColor="text2" w:themeShade="BF"/>
      <w:sz w:val="20"/>
    </w:rPr>
  </w:style>
  <w:style w:type="paragraph" w:styleId="Sidhuvud">
    <w:name w:val="header"/>
    <w:basedOn w:val="Normal"/>
    <w:link w:val="SidhuvudChar"/>
    <w:uiPriority w:val="99"/>
    <w:semiHidden/>
    <w:unhideWhenUsed/>
    <w:rsid w:val="005E5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5E5213"/>
    <w:rPr>
      <w:color w:val="414751" w:themeColor="text2" w:themeShade="BF"/>
      <w:sz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E5213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E5213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E5213"/>
    <w:rPr>
      <w:i/>
      <w:iCs/>
      <w:color w:val="E65B0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E5213"/>
    <w:rPr>
      <w:b/>
      <w:bCs/>
      <w:color w:val="E65B01" w:themeColor="accent1" w:themeShade="BF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E5213"/>
    <w:rPr>
      <w:b/>
      <w:bCs/>
      <w:i/>
      <w:iCs/>
      <w:color w:val="E65B01" w:themeColor="accent1" w:themeShade="BF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E5213"/>
    <w:rPr>
      <w:b/>
      <w:bCs/>
      <w:color w:val="3667C3" w:themeColor="accent2" w:themeShade="BF"/>
      <w:sz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E5213"/>
    <w:rPr>
      <w:b/>
      <w:bCs/>
      <w:i/>
      <w:iCs/>
      <w:color w:val="3667C3" w:themeColor="accent2" w:themeShade="BF"/>
      <w:sz w:val="18"/>
      <w:szCs w:val="18"/>
    </w:rPr>
  </w:style>
  <w:style w:type="character" w:styleId="Starkbetoning">
    <w:name w:val="Intense Emphasis"/>
    <w:basedOn w:val="Standardstycketeckensnitt"/>
    <w:uiPriority w:val="21"/>
    <w:qFormat/>
    <w:rsid w:val="005E5213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">
    <w:name w:val="Quote"/>
    <w:basedOn w:val="Normal"/>
    <w:link w:val="CitatChar"/>
    <w:uiPriority w:val="29"/>
    <w:qFormat/>
    <w:rsid w:val="005E5213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5E5213"/>
    <w:rPr>
      <w:i/>
      <w:iCs/>
      <w:color w:val="414751" w:themeColor="text2" w:themeShade="BF"/>
      <w:sz w:val="20"/>
    </w:rPr>
  </w:style>
  <w:style w:type="paragraph" w:styleId="Starktcitat">
    <w:name w:val="Intense Quote"/>
    <w:basedOn w:val="Citat"/>
    <w:link w:val="StarktcitatChar"/>
    <w:uiPriority w:val="30"/>
    <w:qFormat/>
    <w:rsid w:val="005E5213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E5213"/>
    <w:rPr>
      <w:color w:val="E65B01" w:themeColor="accent1" w:themeShade="BF"/>
      <w:sz w:val="20"/>
    </w:rPr>
  </w:style>
  <w:style w:type="character" w:styleId="Starkreferens">
    <w:name w:val="Intense Reference"/>
    <w:basedOn w:val="Standardstycketeckensnitt"/>
    <w:uiPriority w:val="32"/>
    <w:qFormat/>
    <w:rsid w:val="005E5213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Liststycke">
    <w:name w:val="List Paragraph"/>
    <w:basedOn w:val="Normal"/>
    <w:uiPriority w:val="36"/>
    <w:unhideWhenUsed/>
    <w:qFormat/>
    <w:rsid w:val="005E5213"/>
    <w:pPr>
      <w:ind w:left="720"/>
      <w:contextualSpacing/>
    </w:pPr>
  </w:style>
  <w:style w:type="paragraph" w:styleId="Normaltindrag">
    <w:name w:val="Normal Indent"/>
    <w:basedOn w:val="Normal"/>
    <w:uiPriority w:val="99"/>
    <w:unhideWhenUsed/>
    <w:rsid w:val="005E5213"/>
    <w:pPr>
      <w:ind w:left="720"/>
      <w:contextualSpacing/>
    </w:pPr>
  </w:style>
  <w:style w:type="numbering" w:customStyle="1" w:styleId="Numreradlista1">
    <w:name w:val="Numrerad lista1"/>
    <w:uiPriority w:val="99"/>
    <w:rsid w:val="005E5213"/>
    <w:pPr>
      <w:numPr>
        <w:numId w:val="2"/>
      </w:numPr>
    </w:pPr>
  </w:style>
  <w:style w:type="character" w:styleId="Stark">
    <w:name w:val="Strong"/>
    <w:basedOn w:val="Standardstycketeckensnitt"/>
    <w:uiPriority w:val="22"/>
    <w:qFormat/>
    <w:rsid w:val="005E5213"/>
    <w:rPr>
      <w:b/>
      <w:bCs/>
    </w:rPr>
  </w:style>
  <w:style w:type="character" w:styleId="Diskretbetoning">
    <w:name w:val="Subtle Emphasis"/>
    <w:basedOn w:val="Standardstycketeckensnitt"/>
    <w:uiPriority w:val="19"/>
    <w:qFormat/>
    <w:rsid w:val="005E5213"/>
    <w:rPr>
      <w:i/>
      <w:iCs/>
      <w:color w:val="E65B01" w:themeColor="accent1" w:themeShade="BF"/>
    </w:rPr>
  </w:style>
  <w:style w:type="character" w:styleId="Diskretreferens">
    <w:name w:val="Subtle Reference"/>
    <w:basedOn w:val="Standardstycketeckensnitt"/>
    <w:uiPriority w:val="31"/>
    <w:qFormat/>
    <w:rsid w:val="005E5213"/>
    <w:rPr>
      <w:b/>
      <w:bCs/>
      <w:i/>
      <w:iCs/>
      <w:color w:val="3667C3" w:themeColor="accent2" w:themeShade="BF"/>
    </w:rPr>
  </w:style>
  <w:style w:type="table" w:styleId="Tabellrutnt">
    <w:name w:val="Table Grid"/>
    <w:basedOn w:val="Normaltabell"/>
    <w:uiPriority w:val="1"/>
    <w:rsid w:val="005E5213"/>
    <w:pPr>
      <w:spacing w:after="0" w:line="240" w:lineRule="auto"/>
    </w:pPr>
    <w:rPr>
      <w:rFonts w:eastAsiaTheme="minorEastAsia"/>
      <w:lang w:val="sv-S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shllartext">
    <w:name w:val="Placeholder Text"/>
    <w:basedOn w:val="Standardstycketeckensnitt"/>
    <w:uiPriority w:val="99"/>
    <w:semiHidden/>
    <w:qFormat/>
    <w:rsid w:val="005E5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Rapport%20(burspr&#229;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ED26FABF33438A8F8F43450DF155F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348F5A0-BF83-459F-A996-1C3782B1C19D}"/>
      </w:docPartPr>
      <w:docPartBody>
        <w:p w:rsidR="00000000" w:rsidRDefault="00330B1B">
          <w:pPr>
            <w:pStyle w:val="4CED26FABF33438A8F8F43450DF155FF"/>
          </w:pPr>
          <w:r>
            <w:t>[Ange rubrik]</w:t>
          </w:r>
        </w:p>
      </w:docPartBody>
    </w:docPart>
    <w:docPart>
      <w:docPartPr>
        <w:name w:val="331BD6E616DD411EB2E258AB579EB66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60B2792-F868-4E42-9408-98FA01F96553}"/>
      </w:docPartPr>
      <w:docPartBody>
        <w:p w:rsidR="00000000" w:rsidRDefault="00330B1B">
          <w:pPr>
            <w:pStyle w:val="331BD6E616DD411EB2E258AB579EB667"/>
          </w:pPr>
          <w:r>
            <w:t>[Ange dokumentets underrubrik]</w:t>
          </w:r>
        </w:p>
      </w:docPartBody>
    </w:docPart>
    <w:docPart>
      <w:docPartPr>
        <w:name w:val="1C8FA9CB21C24D12A677BDB547A3620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31DA56-670C-42B0-B431-3512DDF4F30B}"/>
      </w:docPartPr>
      <w:docPartBody>
        <w:p w:rsidR="00000000" w:rsidRDefault="00330B1B">
          <w:pPr>
            <w:pStyle w:val="1C8FA9CB21C24D12A677BDB547A36202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[Ange dokumentets rubrik]</w:t>
          </w:r>
        </w:p>
      </w:docPartBody>
    </w:docPart>
    <w:docPart>
      <w:docPartPr>
        <w:name w:val="3741AE69B66D45C7B5163366BD27608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D66AED2-A983-42A2-8626-1EB1640503F8}"/>
      </w:docPartPr>
      <w:docPartBody>
        <w:p w:rsidR="00000000" w:rsidRDefault="00330B1B">
          <w:pPr>
            <w:pStyle w:val="3741AE69B66D45C7B5163366BD276086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[Ange dokumentets underrubrik]</w:t>
          </w:r>
        </w:p>
      </w:docPartBody>
    </w:docPart>
    <w:docPart>
      <w:docPartPr>
        <w:name w:val="925C5D9C49064D38A9DBF77D82B27CB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57E7F6A-D13D-4504-A6D2-7C30F8281117}"/>
      </w:docPartPr>
      <w:docPartBody>
        <w:p w:rsidR="00000000" w:rsidRDefault="00330B1B">
          <w:pPr>
            <w:pStyle w:val="925C5D9C49064D38A9DBF77D82B27CB2"/>
          </w:pPr>
          <w:r>
            <w:t xml:space="preserve">[Skriv sammanfattningen av dokumentet här. Det är vanligtvis en kort sammanfattning av innehållet i dokumentet. Skriv sammanfattningen av </w:t>
          </w:r>
          <w:r>
            <w:t>dokumentet här. Det är vanligtvis en kort sammanfattning av innehållet i dokumentet.]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1B"/>
    <w:rsid w:val="0033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Rubrik2">
    <w:name w:val="heading 2"/>
    <w:basedOn w:val="Normal"/>
    <w:next w:val="Normal"/>
    <w:link w:val="Rubrik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4CED26FABF33438A8F8F43450DF155FF">
    <w:name w:val="4CED26FABF33438A8F8F43450DF155FF"/>
  </w:style>
  <w:style w:type="paragraph" w:customStyle="1" w:styleId="331BD6E616DD411EB2E258AB579EB667">
    <w:name w:val="331BD6E616DD411EB2E258AB579EB667"/>
  </w:style>
  <w:style w:type="character" w:customStyle="1" w:styleId="Rubrik1Char">
    <w:name w:val="Rubrik 1 Char"/>
    <w:basedOn w:val="Standardstycketeckensnitt"/>
    <w:link w:val="Rubrik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Rubrik2Char">
    <w:name w:val="Rubrik 2 Char"/>
    <w:basedOn w:val="Standardstycketeckensnitt"/>
    <w:link w:val="Rubrik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9362E671FC3D4D668501664B80344FDD">
    <w:name w:val="9362E671FC3D4D668501664B80344FDD"/>
  </w:style>
  <w:style w:type="paragraph" w:customStyle="1" w:styleId="1C8FA9CB21C24D12A677BDB547A36202">
    <w:name w:val="1C8FA9CB21C24D12A677BDB547A36202"/>
  </w:style>
  <w:style w:type="paragraph" w:customStyle="1" w:styleId="3741AE69B66D45C7B5163366BD276086">
    <w:name w:val="3741AE69B66D45C7B5163366BD276086"/>
  </w:style>
  <w:style w:type="paragraph" w:customStyle="1" w:styleId="925C5D9C49064D38A9DBF77D82B27CB2">
    <w:name w:val="925C5D9C49064D38A9DBF77D82B27CB2"/>
  </w:style>
  <w:style w:type="paragraph" w:customStyle="1" w:styleId="D9BA5059ABA541CDB5752FF29E093A18">
    <w:name w:val="D9BA5059ABA541CDB5752FF29E093A18"/>
  </w:style>
  <w:style w:type="paragraph" w:customStyle="1" w:styleId="03D49CE4021842D0B47FFDE4671D449F">
    <w:name w:val="03D49CE4021842D0B47FFDE4671D4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2016-10-17T00:00:00</PublishDate>
  <Abstract>SK8M8 är en skateboardapplikation som mäter tidsintervallet i luften medan du gör en ollie. 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EBB3F5C9-BE51-458E-B269-DF0E4A0729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(burspråk).dotx</Template>
  <TotalTime>53</TotalTime>
  <Pages>3</Pages>
  <Words>280</Words>
  <Characters>1485</Characters>
  <Application>Microsoft Office Word</Application>
  <DocSecurity>0</DocSecurity>
  <Lines>12</Lines>
  <Paragraphs>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Heading 1</vt:lpstr>
      <vt:lpstr>    Heading 2</vt:lpstr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infrastruktur</dc:title>
  <dc:subject>SK8M8 – Skateboardapplikation</dc:subject>
  <dc:creator>Robert Kristoffersson</dc:creator>
  <cp:keywords/>
  <dc:description/>
  <cp:lastModifiedBy>Robert Kristoffersson</cp:lastModifiedBy>
  <cp:revision>1</cp:revision>
  <dcterms:created xsi:type="dcterms:W3CDTF">2016-10-17T09:13:00Z</dcterms:created>
  <dcterms:modified xsi:type="dcterms:W3CDTF">2016-10-17T10:06:00Z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